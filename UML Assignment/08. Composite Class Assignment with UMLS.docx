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DE8FA" w14:textId="4993C7FC" w:rsidR="00747C7C" w:rsidRPr="005107B9" w:rsidRDefault="00891CA6">
      <w:pPr>
        <w:rPr>
          <w:rFonts w:ascii="Tahoma" w:hAnsi="Tahoma" w:cs="Tahoma"/>
          <w:b/>
          <w:sz w:val="44"/>
        </w:rPr>
      </w:pPr>
      <w:r>
        <w:rPr>
          <w:rFonts w:ascii="Tahoma" w:hAnsi="Tahoma" w:cs="Tahoma"/>
          <w:b/>
          <w:sz w:val="44"/>
        </w:rPr>
        <w:t>Composite Class Assignment with UMLS</w:t>
      </w:r>
    </w:p>
    <w:p w14:paraId="5D5F9EF4" w14:textId="77777777" w:rsidR="005107B9" w:rsidRDefault="005107B9" w:rsidP="005107B9">
      <w:pPr>
        <w:rPr>
          <w:rFonts w:ascii="Tahoma" w:hAnsi="Tahoma" w:cs="Tahoma"/>
          <w:b/>
          <w:sz w:val="32"/>
        </w:rPr>
      </w:pPr>
      <w:r w:rsidRPr="00154257">
        <w:rPr>
          <w:rFonts w:ascii="Tahoma" w:hAnsi="Tahoma" w:cs="Tahoma"/>
          <w:b/>
          <w:sz w:val="32"/>
        </w:rPr>
        <w:t>Outcome</w:t>
      </w:r>
      <w:r>
        <w:rPr>
          <w:rFonts w:ascii="Tahoma" w:hAnsi="Tahoma" w:cs="Tahoma"/>
          <w:b/>
          <w:sz w:val="32"/>
        </w:rPr>
        <w:t xml:space="preserve">: </w:t>
      </w:r>
    </w:p>
    <w:p w14:paraId="3861D234" w14:textId="2D0DDFE2"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Student will demonstrate the ability to</w:t>
      </w:r>
      <w:r w:rsidR="00891CA6">
        <w:rPr>
          <w:rFonts w:ascii="Tahoma" w:hAnsi="Tahoma" w:cs="Tahoma"/>
          <w:sz w:val="24"/>
        </w:rPr>
        <w:t xml:space="preserve"> create a user-define data type (Class)</w:t>
      </w:r>
    </w:p>
    <w:p w14:paraId="1BC9ED62" w14:textId="1648EA77"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Student will demonstrate the ability to</w:t>
      </w:r>
      <w:r w:rsidR="00891CA6">
        <w:rPr>
          <w:rFonts w:ascii="Tahoma" w:hAnsi="Tahoma" w:cs="Tahoma"/>
          <w:sz w:val="24"/>
        </w:rPr>
        <w:t xml:space="preserve"> under the “HAS A” relationship</w:t>
      </w:r>
    </w:p>
    <w:p w14:paraId="2CA48FEF" w14:textId="664D9280"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Student will demonstrate the ability to</w:t>
      </w:r>
      <w:r w:rsidR="00891CA6">
        <w:rPr>
          <w:rFonts w:ascii="Tahoma" w:hAnsi="Tahoma" w:cs="Tahoma"/>
          <w:sz w:val="24"/>
        </w:rPr>
        <w:t xml:space="preserve"> create a class using another class (composite class)</w:t>
      </w:r>
    </w:p>
    <w:p w14:paraId="40329AAB" w14:textId="28332A41"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Student will demonstrate the ability to</w:t>
      </w:r>
      <w:r w:rsidR="00891CA6">
        <w:rPr>
          <w:rFonts w:ascii="Tahoma" w:hAnsi="Tahoma" w:cs="Tahoma"/>
          <w:sz w:val="24"/>
        </w:rPr>
        <w:t xml:space="preserve"> generate all necessary methods within the user defined data types.</w:t>
      </w:r>
    </w:p>
    <w:p w14:paraId="7064599A" w14:textId="63D73DE5" w:rsidR="005107B9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Student will demonstrate the ability to</w:t>
      </w:r>
      <w:r w:rsidR="00891CA6">
        <w:rPr>
          <w:rFonts w:ascii="Tahoma" w:hAnsi="Tahoma" w:cs="Tahoma"/>
          <w:sz w:val="24"/>
        </w:rPr>
        <w:t xml:space="preserve"> write code in the setters to validate data.</w:t>
      </w:r>
    </w:p>
    <w:p w14:paraId="536E614B" w14:textId="26A35644" w:rsidR="00891CA6" w:rsidRPr="006B0777" w:rsidRDefault="00891CA6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Student will use SETTER METHODS in CONSTRUCTORS instead of the ASSIGNMENT OPERATOR.  You should NEVER use the assignment operator in a CONSTRUCTOR.</w:t>
      </w:r>
      <w:bookmarkStart w:id="0" w:name="_GoBack"/>
      <w:bookmarkEnd w:id="0"/>
    </w:p>
    <w:p w14:paraId="54CE4DB9" w14:textId="77777777" w:rsidR="005107B9" w:rsidRPr="005107B9" w:rsidRDefault="005107B9" w:rsidP="005107B9">
      <w:pPr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>Program Specifications:</w:t>
      </w:r>
    </w:p>
    <w:p w14:paraId="22431F79" w14:textId="77777777" w:rsidR="00891CA6" w:rsidRPr="00891CA6" w:rsidRDefault="00891CA6" w:rsidP="00891CA6">
      <w:pPr>
        <w:pStyle w:val="NoSpacing"/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>Create a program that has at least three classes.</w:t>
      </w:r>
    </w:p>
    <w:p w14:paraId="041B35BC" w14:textId="72DDC816" w:rsidR="00891CA6" w:rsidRPr="00891CA6" w:rsidRDefault="00891CA6" w:rsidP="00891CA6">
      <w:pPr>
        <w:pStyle w:val="NoSpacing"/>
        <w:numPr>
          <w:ilvl w:val="0"/>
          <w:numId w:val="3"/>
        </w:numPr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>The class with main.</w:t>
      </w:r>
    </w:p>
    <w:p w14:paraId="22E9196F" w14:textId="6BAD2E12" w:rsidR="00891CA6" w:rsidRPr="00891CA6" w:rsidRDefault="00891CA6" w:rsidP="00891CA6">
      <w:pPr>
        <w:pStyle w:val="NoSpacing"/>
        <w:numPr>
          <w:ilvl w:val="0"/>
          <w:numId w:val="3"/>
        </w:numPr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 xml:space="preserve">A class that defines a </w:t>
      </w:r>
      <w:r>
        <w:rPr>
          <w:rFonts w:ascii="Tahoma" w:hAnsi="Tahoma" w:cs="Tahoma"/>
          <w:sz w:val="24"/>
        </w:rPr>
        <w:t>N</w:t>
      </w:r>
      <w:r w:rsidRPr="00891CA6">
        <w:rPr>
          <w:rFonts w:ascii="Tahoma" w:hAnsi="Tahoma" w:cs="Tahoma"/>
          <w:sz w:val="24"/>
        </w:rPr>
        <w:t>ame (first name, middle name, and last name)</w:t>
      </w:r>
    </w:p>
    <w:p w14:paraId="63816A46" w14:textId="6DCD4D77" w:rsidR="00891CA6" w:rsidRPr="00891CA6" w:rsidRDefault="00891CA6" w:rsidP="00891CA6">
      <w:pPr>
        <w:pStyle w:val="NoSpacing"/>
        <w:numPr>
          <w:ilvl w:val="0"/>
          <w:numId w:val="3"/>
        </w:numPr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 xml:space="preserve">A class that defines a </w:t>
      </w:r>
      <w:r>
        <w:rPr>
          <w:rFonts w:ascii="Tahoma" w:hAnsi="Tahoma" w:cs="Tahoma"/>
          <w:sz w:val="24"/>
        </w:rPr>
        <w:t>P</w:t>
      </w:r>
      <w:r w:rsidRPr="00891CA6">
        <w:rPr>
          <w:rFonts w:ascii="Tahoma" w:hAnsi="Tahoma" w:cs="Tahoma"/>
          <w:sz w:val="24"/>
        </w:rPr>
        <w:t>erson (name, gender, age, and salary)</w:t>
      </w:r>
    </w:p>
    <w:p w14:paraId="76D6ED0C" w14:textId="7821C1D7" w:rsidR="00891CA6" w:rsidRDefault="00891CA6" w:rsidP="00891CA6">
      <w:pPr>
        <w:pStyle w:val="NoSpacing"/>
        <w:numPr>
          <w:ilvl w:val="0"/>
          <w:numId w:val="3"/>
        </w:numPr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 xml:space="preserve">You will define all setters and getters, constructors and </w:t>
      </w:r>
      <w:proofErr w:type="spellStart"/>
      <w:r w:rsidRPr="00891CA6">
        <w:rPr>
          <w:rFonts w:ascii="Tahoma" w:hAnsi="Tahoma" w:cs="Tahoma"/>
          <w:sz w:val="24"/>
        </w:rPr>
        <w:t>toString</w:t>
      </w:r>
      <w:proofErr w:type="spellEnd"/>
      <w:r w:rsidRPr="00891CA6">
        <w:rPr>
          <w:rFonts w:ascii="Tahoma" w:hAnsi="Tahoma" w:cs="Tahoma"/>
          <w:sz w:val="24"/>
        </w:rPr>
        <w:t xml:space="preserve"> methods</w:t>
      </w:r>
    </w:p>
    <w:p w14:paraId="10A42A7F" w14:textId="42165FCC" w:rsidR="00891CA6" w:rsidRDefault="00891CA6" w:rsidP="00891CA6">
      <w:pPr>
        <w:pStyle w:val="NoSpacing"/>
        <w:numPr>
          <w:ilvl w:val="0"/>
          <w:numId w:val="3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You will create and attach a UML for the Person and Name classes.</w:t>
      </w:r>
    </w:p>
    <w:p w14:paraId="061B68F3" w14:textId="6F65F756" w:rsidR="00891CA6" w:rsidRDefault="00891CA6" w:rsidP="00891CA6">
      <w:pPr>
        <w:pStyle w:val="NoSpacing"/>
        <w:numPr>
          <w:ilvl w:val="0"/>
          <w:numId w:val="3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You do not need to create or attach a design tool for this assignment (other than the UMLs)</w:t>
      </w:r>
    </w:p>
    <w:p w14:paraId="2E50DB99" w14:textId="77777777" w:rsidR="00891CA6" w:rsidRPr="00891CA6" w:rsidRDefault="00891CA6" w:rsidP="00891CA6">
      <w:pPr>
        <w:pStyle w:val="NoSpacing"/>
        <w:rPr>
          <w:rFonts w:ascii="Tahoma" w:hAnsi="Tahoma" w:cs="Tahoma"/>
          <w:sz w:val="24"/>
        </w:rPr>
      </w:pPr>
    </w:p>
    <w:p w14:paraId="6F054855" w14:textId="77777777" w:rsidR="00891CA6" w:rsidRPr="00891CA6" w:rsidRDefault="00891CA6" w:rsidP="00891CA6">
      <w:pPr>
        <w:pStyle w:val="NoSpacing"/>
        <w:numPr>
          <w:ilvl w:val="0"/>
          <w:numId w:val="4"/>
        </w:numPr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>The program will create and populate at least three different people.</w:t>
      </w:r>
    </w:p>
    <w:p w14:paraId="38B4D738" w14:textId="77777777" w:rsidR="00891CA6" w:rsidRPr="00891CA6" w:rsidRDefault="00891CA6" w:rsidP="00891CA6">
      <w:pPr>
        <w:pStyle w:val="NoSpacing"/>
        <w:numPr>
          <w:ilvl w:val="0"/>
          <w:numId w:val="4"/>
        </w:numPr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>The program will allow a user to change the fields for a person.</w:t>
      </w:r>
    </w:p>
    <w:p w14:paraId="0CB16061" w14:textId="77777777" w:rsidR="00891CA6" w:rsidRPr="00891CA6" w:rsidRDefault="00891CA6" w:rsidP="00891CA6">
      <w:pPr>
        <w:pStyle w:val="NoSpacing"/>
        <w:numPr>
          <w:ilvl w:val="0"/>
          <w:numId w:val="4"/>
        </w:numPr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>The program will output all three people.</w:t>
      </w:r>
    </w:p>
    <w:p w14:paraId="0BCB2556" w14:textId="77777777" w:rsidR="00891CA6" w:rsidRPr="00891CA6" w:rsidRDefault="00891CA6" w:rsidP="00891CA6">
      <w:pPr>
        <w:pStyle w:val="NoSpacing"/>
        <w:rPr>
          <w:rFonts w:ascii="Tahoma" w:hAnsi="Tahoma" w:cs="Tahoma"/>
          <w:sz w:val="24"/>
        </w:rPr>
      </w:pPr>
    </w:p>
    <w:p w14:paraId="0B63FB49" w14:textId="77777777" w:rsidR="00891CA6" w:rsidRPr="00891CA6" w:rsidRDefault="00891CA6" w:rsidP="00891CA6">
      <w:pPr>
        <w:pStyle w:val="NoSpacing"/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>Rules:</w:t>
      </w:r>
    </w:p>
    <w:p w14:paraId="15ABC4FD" w14:textId="77777777" w:rsidR="00891CA6" w:rsidRPr="00891CA6" w:rsidRDefault="00891CA6" w:rsidP="00891CA6">
      <w:pPr>
        <w:pStyle w:val="NoSpacing"/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>1. Gender must equal M or F only.</w:t>
      </w:r>
    </w:p>
    <w:p w14:paraId="79B0CA7D" w14:textId="77777777" w:rsidR="00891CA6" w:rsidRPr="00891CA6" w:rsidRDefault="00891CA6" w:rsidP="00891CA6">
      <w:pPr>
        <w:pStyle w:val="NoSpacing"/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>2. Age must be between 1 and 120.</w:t>
      </w:r>
    </w:p>
    <w:p w14:paraId="0E55208A" w14:textId="77777777" w:rsidR="00891CA6" w:rsidRPr="00891CA6" w:rsidRDefault="00891CA6" w:rsidP="00891CA6">
      <w:pPr>
        <w:pStyle w:val="NoSpacing"/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>3. Salary must be a positive number.</w:t>
      </w:r>
    </w:p>
    <w:p w14:paraId="72CDFCCF" w14:textId="6757E159" w:rsidR="00891CA6" w:rsidRPr="00891CA6" w:rsidRDefault="00891CA6" w:rsidP="00891CA6">
      <w:pPr>
        <w:pStyle w:val="NoSpacing"/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>4. The first and last name must be in sentence case.</w:t>
      </w:r>
      <w:r>
        <w:rPr>
          <w:rFonts w:ascii="Tahoma" w:hAnsi="Tahoma" w:cs="Tahoma"/>
          <w:sz w:val="24"/>
        </w:rPr>
        <w:t xml:space="preserve"> (Dennis B. Hunchuck)</w:t>
      </w:r>
    </w:p>
    <w:p w14:paraId="6368979E" w14:textId="77777777" w:rsidR="00891CA6" w:rsidRPr="00891CA6" w:rsidRDefault="00891CA6" w:rsidP="00891CA6">
      <w:pPr>
        <w:pStyle w:val="NoSpacing"/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>5. A middle name is optional (the code will account for this)</w:t>
      </w:r>
    </w:p>
    <w:p w14:paraId="3E8D8382" w14:textId="77777777" w:rsidR="00891CA6" w:rsidRPr="00891CA6" w:rsidRDefault="00891CA6" w:rsidP="00891CA6">
      <w:pPr>
        <w:pStyle w:val="NoSpacing"/>
        <w:rPr>
          <w:rFonts w:ascii="Tahoma" w:hAnsi="Tahoma" w:cs="Tahoma"/>
          <w:sz w:val="24"/>
        </w:rPr>
      </w:pPr>
    </w:p>
    <w:p w14:paraId="45352E0E" w14:textId="57F44AEA" w:rsidR="00891CA6" w:rsidRDefault="00891CA6" w:rsidP="00891CA6">
      <w:pPr>
        <w:pStyle w:val="NoSpacing"/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 xml:space="preserve">You will turn in your </w:t>
      </w:r>
      <w:r w:rsidRPr="00891CA6">
        <w:rPr>
          <w:rFonts w:ascii="Tahoma" w:hAnsi="Tahoma" w:cs="Tahoma"/>
          <w:sz w:val="24"/>
        </w:rPr>
        <w:t>zipped-up</w:t>
      </w:r>
      <w:r w:rsidRPr="00891CA6">
        <w:rPr>
          <w:rFonts w:ascii="Tahoma" w:hAnsi="Tahoma" w:cs="Tahoma"/>
          <w:sz w:val="24"/>
        </w:rPr>
        <w:t xml:space="preserve"> project and your class UML(s)</w:t>
      </w:r>
      <w:r>
        <w:rPr>
          <w:rFonts w:ascii="Tahoma" w:hAnsi="Tahoma" w:cs="Tahoma"/>
          <w:sz w:val="24"/>
        </w:rPr>
        <w:t xml:space="preserve"> placed in the project folder</w:t>
      </w:r>
    </w:p>
    <w:p w14:paraId="55FAD669" w14:textId="2317055B" w:rsidR="00891CA6" w:rsidRPr="00891CA6" w:rsidRDefault="00891CA6" w:rsidP="00891CA6">
      <w:pPr>
        <w:pStyle w:val="NoSpacing"/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>.</w:t>
      </w:r>
    </w:p>
    <w:p w14:paraId="5837A599" w14:textId="13005F3A" w:rsidR="005107B9" w:rsidRPr="00891CA6" w:rsidRDefault="00891CA6" w:rsidP="00891CA6">
      <w:pPr>
        <w:pStyle w:val="NoSpacing"/>
        <w:rPr>
          <w:rFonts w:ascii="Tahoma" w:hAnsi="Tahoma" w:cs="Tahoma"/>
          <w:sz w:val="24"/>
        </w:rPr>
      </w:pPr>
      <w:r w:rsidRPr="00891CA6">
        <w:rPr>
          <w:rFonts w:ascii="Tahoma" w:hAnsi="Tahoma" w:cs="Tahoma"/>
          <w:sz w:val="24"/>
        </w:rPr>
        <w:t>*see page 324*</w:t>
      </w:r>
    </w:p>
    <w:p w14:paraId="3A3ED7DF" w14:textId="77777777" w:rsidR="005107B9" w:rsidRDefault="005107B9"/>
    <w:p w14:paraId="17EC64CC" w14:textId="77777777" w:rsidR="005107B9" w:rsidRPr="00796AB0" w:rsidRDefault="005107B9" w:rsidP="005107B9">
      <w:pPr>
        <w:rPr>
          <w:rFonts w:ascii="Tahoma" w:hAnsi="Tahoma" w:cs="Tahoma"/>
          <w:b/>
          <w:sz w:val="32"/>
        </w:rPr>
      </w:pPr>
      <w:r w:rsidRPr="00796AB0">
        <w:rPr>
          <w:rFonts w:ascii="Tahoma" w:hAnsi="Tahoma" w:cs="Tahoma"/>
          <w:b/>
          <w:sz w:val="32"/>
        </w:rPr>
        <w:lastRenderedPageBreak/>
        <w:t>Submission Requirements:</w:t>
      </w:r>
    </w:p>
    <w:p w14:paraId="62E3B754" w14:textId="7EAD76B3" w:rsidR="005107B9" w:rsidRPr="006B0777" w:rsidRDefault="005107B9" w:rsidP="006B0777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 xml:space="preserve">You must follow the rules from the </w:t>
      </w:r>
      <w:r w:rsidR="00891CA6">
        <w:rPr>
          <w:rFonts w:ascii="Tahoma" w:hAnsi="Tahoma" w:cs="Tahoma"/>
          <w:sz w:val="24"/>
        </w:rPr>
        <w:t>second</w:t>
      </w:r>
      <w:r w:rsidRPr="006B0777">
        <w:rPr>
          <w:rFonts w:ascii="Tahoma" w:hAnsi="Tahoma" w:cs="Tahoma"/>
          <w:sz w:val="24"/>
        </w:rPr>
        <w:t xml:space="preserve"> assignment.</w:t>
      </w:r>
    </w:p>
    <w:p w14:paraId="0B08183E" w14:textId="77777777" w:rsidR="005107B9" w:rsidRDefault="005107B9" w:rsidP="005107B9">
      <w:pPr>
        <w:rPr>
          <w:rFonts w:ascii="Tahoma" w:hAnsi="Tahoma" w:cs="Tahoma"/>
          <w:b/>
          <w:sz w:val="32"/>
        </w:rPr>
      </w:pPr>
      <w:r w:rsidRPr="00796AB0">
        <w:rPr>
          <w:rFonts w:ascii="Tahoma" w:hAnsi="Tahoma" w:cs="Tahoma"/>
          <w:b/>
          <w:sz w:val="32"/>
        </w:rPr>
        <w:t>YOU CANNOT</w:t>
      </w:r>
      <w:r>
        <w:rPr>
          <w:rFonts w:ascii="Tahoma" w:hAnsi="Tahoma" w:cs="Tahoma"/>
          <w:b/>
          <w:sz w:val="32"/>
        </w:rPr>
        <w:t>:</w:t>
      </w:r>
    </w:p>
    <w:p w14:paraId="5096CC07" w14:textId="77777777"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Use global variables</w:t>
      </w:r>
    </w:p>
    <w:p w14:paraId="441E09A6" w14:textId="77777777"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 xml:space="preserve">Use the word </w:t>
      </w:r>
      <w:proofErr w:type="spellStart"/>
      <w:r w:rsidRPr="006B0777">
        <w:rPr>
          <w:rFonts w:ascii="Tahoma" w:hAnsi="Tahoma" w:cs="Tahoma"/>
          <w:sz w:val="24"/>
        </w:rPr>
        <w:t>goto</w:t>
      </w:r>
      <w:proofErr w:type="spellEnd"/>
    </w:p>
    <w:p w14:paraId="4F650EBA" w14:textId="77777777"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Use the break command outside a case statement</w:t>
      </w:r>
    </w:p>
    <w:p w14:paraId="72F2E536" w14:textId="77777777" w:rsidR="005107B9" w:rsidRDefault="005107B9"/>
    <w:sectPr w:rsidR="0051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E5361"/>
    <w:multiLevelType w:val="hybridMultilevel"/>
    <w:tmpl w:val="DB12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C6CF5"/>
    <w:multiLevelType w:val="hybridMultilevel"/>
    <w:tmpl w:val="77DA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17C1D"/>
    <w:multiLevelType w:val="hybridMultilevel"/>
    <w:tmpl w:val="45CC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72603"/>
    <w:multiLevelType w:val="hybridMultilevel"/>
    <w:tmpl w:val="AA421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A6"/>
    <w:rsid w:val="00496C53"/>
    <w:rsid w:val="005107B9"/>
    <w:rsid w:val="006B0777"/>
    <w:rsid w:val="00747C7C"/>
    <w:rsid w:val="0089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4992"/>
  <w15:chartTrackingRefBased/>
  <w15:docId w15:val="{2C145943-CBC4-4D2C-9CCC-2246261C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B9"/>
    <w:pPr>
      <w:ind w:left="720"/>
      <w:contextualSpacing/>
    </w:pPr>
  </w:style>
  <w:style w:type="paragraph" w:styleId="NoSpacing">
    <w:name w:val="No Spacing"/>
    <w:uiPriority w:val="1"/>
    <w:qFormat/>
    <w:rsid w:val="00891C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i\Dropbox\My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10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hunchuck</dc:creator>
  <cp:keywords/>
  <dc:description/>
  <cp:lastModifiedBy>Dennis Hunchuck</cp:lastModifiedBy>
  <cp:revision>1</cp:revision>
  <dcterms:created xsi:type="dcterms:W3CDTF">2018-03-24T00:45:00Z</dcterms:created>
  <dcterms:modified xsi:type="dcterms:W3CDTF">2018-03-24T00:55:00Z</dcterms:modified>
</cp:coreProperties>
</file>